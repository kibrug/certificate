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4712" w14:textId="68CE151B" w:rsidR="004146E2" w:rsidRDefault="004146E2">
      <w:pPr>
        <w:rPr>
          <w:rFonts w:ascii="Abel" w:hAnsi="Abel"/>
          <w:spacing w:val="20"/>
          <w:sz w:val="80"/>
          <w:szCs w:val="80"/>
        </w:rPr>
      </w:pPr>
      <w:r w:rsidRPr="004E65EB">
        <w:rPr>
          <w:rFonts w:ascii="Abel" w:hAnsi="Abel"/>
          <w:spacing w:val="20"/>
          <w:sz w:val="80"/>
          <w:szCs w:val="80"/>
        </w:rPr>
        <w:t>INTERNSHIP COVER LETTER</w:t>
      </w:r>
    </w:p>
    <w:p w14:paraId="450C9243" w14:textId="77777777" w:rsidR="004146E2" w:rsidRDefault="004146E2"/>
    <w:tbl>
      <w:tblPr>
        <w:tblStyle w:val="TableGrid"/>
        <w:tblpPr w:leftFromText="180" w:rightFromText="180" w:horzAnchor="page" w:tblpX="253" w:tblpY="-1128"/>
        <w:tblW w:w="11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9"/>
        <w:gridCol w:w="8094"/>
        <w:gridCol w:w="1831"/>
      </w:tblGrid>
      <w:tr w:rsidR="004146E2" w14:paraId="34270D89" w14:textId="77777777" w:rsidTr="00F753F4">
        <w:trPr>
          <w:trHeight w:val="1261"/>
        </w:trPr>
        <w:tc>
          <w:tcPr>
            <w:tcW w:w="11714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983E64D" w14:textId="7A90B199" w:rsidR="004146E2" w:rsidRPr="004E65EB" w:rsidRDefault="004146E2" w:rsidP="004146E2">
            <w:pPr>
              <w:rPr>
                <w:rFonts w:ascii="Abel" w:hAnsi="Abel"/>
                <w:spacing w:val="20"/>
                <w:sz w:val="80"/>
                <w:szCs w:val="80"/>
              </w:rPr>
            </w:pPr>
          </w:p>
        </w:tc>
      </w:tr>
      <w:tr w:rsidR="004146E2" w14:paraId="15E1B00B" w14:textId="77777777" w:rsidTr="00F753F4">
        <w:trPr>
          <w:trHeight w:val="510"/>
        </w:trPr>
        <w:tc>
          <w:tcPr>
            <w:tcW w:w="178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93F1A62" w14:textId="77777777" w:rsidR="004146E2" w:rsidRDefault="004146E2" w:rsidP="00F753F4">
            <w:pPr>
              <w:jc w:val="center"/>
            </w:pPr>
          </w:p>
        </w:tc>
        <w:tc>
          <w:tcPr>
            <w:tcW w:w="8094" w:type="dxa"/>
            <w:shd w:val="clear" w:color="auto" w:fill="A6B784"/>
            <w:vAlign w:val="center"/>
          </w:tcPr>
          <w:p w14:paraId="64E404BB" w14:textId="38AEC715" w:rsidR="004146E2" w:rsidRPr="00AC57FE" w:rsidRDefault="004146E2" w:rsidP="00F753F4">
            <w:pPr>
              <w:spacing w:before="120"/>
              <w:jc w:val="center"/>
              <w:rPr>
                <w:color w:val="FFFFFF" w:themeColor="background1"/>
              </w:rPr>
            </w:pPr>
          </w:p>
        </w:tc>
        <w:tc>
          <w:tcPr>
            <w:tcW w:w="1831" w:type="dxa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A965FB0" w14:textId="77777777" w:rsidR="004146E2" w:rsidRDefault="004146E2" w:rsidP="00F753F4">
            <w:pPr>
              <w:jc w:val="center"/>
            </w:pPr>
          </w:p>
        </w:tc>
      </w:tr>
      <w:tr w:rsidR="004146E2" w14:paraId="0E247970" w14:textId="77777777" w:rsidTr="00F753F4">
        <w:trPr>
          <w:trHeight w:val="510"/>
        </w:trPr>
        <w:tc>
          <w:tcPr>
            <w:tcW w:w="1789" w:type="dxa"/>
            <w:tcBorders>
              <w:top w:val="single" w:sz="6" w:space="0" w:color="000000"/>
            </w:tcBorders>
            <w:vAlign w:val="center"/>
          </w:tcPr>
          <w:p w14:paraId="0E2B45F4" w14:textId="77777777" w:rsidR="004146E2" w:rsidRPr="00BE5835" w:rsidRDefault="004146E2" w:rsidP="00F753F4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8094" w:type="dxa"/>
            <w:shd w:val="clear" w:color="auto" w:fill="A6B784"/>
            <w:vAlign w:val="center"/>
          </w:tcPr>
          <w:p w14:paraId="2D275EB5" w14:textId="2418484C" w:rsidR="004146E2" w:rsidRPr="00AC57FE" w:rsidRDefault="004146E2" w:rsidP="004146E2">
            <w:pPr>
              <w:spacing w:line="360" w:lineRule="auto"/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nil"/>
            </w:tcBorders>
            <w:vAlign w:val="center"/>
          </w:tcPr>
          <w:p w14:paraId="5A692104" w14:textId="77777777" w:rsidR="004146E2" w:rsidRPr="00BE5835" w:rsidRDefault="004146E2" w:rsidP="00F753F4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</w:tr>
    </w:tbl>
    <w:p w14:paraId="28536F24" w14:textId="77777777" w:rsidR="004146E2" w:rsidRDefault="004146E2" w:rsidP="004146E2">
      <w:pPr>
        <w:spacing w:after="0" w:line="288" w:lineRule="auto"/>
        <w:rPr>
          <w:rFonts w:ascii="Noto Sans Display" w:hAnsi="Noto Sans Display" w:cs="Noto Sans Display"/>
        </w:rPr>
      </w:pPr>
    </w:p>
    <w:p w14:paraId="23DB8D6C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</w:rPr>
      </w:pPr>
      <w:r w:rsidRPr="003B4C2A">
        <w:rPr>
          <w:rFonts w:ascii="Open Sans" w:hAnsi="Open Sans" w:cs="Open Sans"/>
        </w:rPr>
        <w:t>[Today’s Date]</w:t>
      </w:r>
    </w:p>
    <w:p w14:paraId="38CD3DCE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</w:rPr>
      </w:pPr>
    </w:p>
    <w:p w14:paraId="34C8CBF2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  <w:color w:val="6E6E4E" w:themeColor="background2" w:themeShade="80"/>
        </w:rPr>
      </w:pPr>
      <w:r w:rsidRPr="003B4C2A">
        <w:rPr>
          <w:rFonts w:ascii="Open Sans" w:hAnsi="Open Sans" w:cs="Open Sans"/>
          <w:color w:val="6E6E4E" w:themeColor="background2" w:themeShade="80"/>
        </w:rPr>
        <w:t>[Hiring Manager’s Name]</w:t>
      </w:r>
    </w:p>
    <w:p w14:paraId="1644E107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  <w:color w:val="6E6E4E" w:themeColor="background2" w:themeShade="80"/>
        </w:rPr>
      </w:pPr>
      <w:r w:rsidRPr="003B4C2A">
        <w:rPr>
          <w:rFonts w:ascii="Open Sans" w:hAnsi="Open Sans" w:cs="Open Sans"/>
          <w:color w:val="6E6E4E" w:themeColor="background2" w:themeShade="80"/>
        </w:rPr>
        <w:t>123 Company Address</w:t>
      </w:r>
    </w:p>
    <w:p w14:paraId="6B798269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  <w:color w:val="6E6E4E" w:themeColor="background2" w:themeShade="80"/>
        </w:rPr>
      </w:pPr>
      <w:r w:rsidRPr="003B4C2A">
        <w:rPr>
          <w:rFonts w:ascii="Open Sans" w:hAnsi="Open Sans" w:cs="Open Sans"/>
          <w:color w:val="6E6E4E" w:themeColor="background2" w:themeShade="80"/>
        </w:rPr>
        <w:t>Company’s City, State, Zip Code</w:t>
      </w:r>
    </w:p>
    <w:p w14:paraId="2F8CF12E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  <w:color w:val="6E6E4E" w:themeColor="background2" w:themeShade="80"/>
        </w:rPr>
      </w:pPr>
      <w:r w:rsidRPr="003B4C2A">
        <w:rPr>
          <w:rFonts w:ascii="Open Sans" w:hAnsi="Open Sans" w:cs="Open Sans"/>
          <w:color w:val="6E6E4E" w:themeColor="background2" w:themeShade="80"/>
        </w:rPr>
        <w:t>(xxx) xxx-</w:t>
      </w:r>
      <w:proofErr w:type="spellStart"/>
      <w:r w:rsidRPr="003B4C2A">
        <w:rPr>
          <w:rFonts w:ascii="Open Sans" w:hAnsi="Open Sans" w:cs="Open Sans"/>
          <w:color w:val="6E6E4E" w:themeColor="background2" w:themeShade="80"/>
        </w:rPr>
        <w:t>xxxx</w:t>
      </w:r>
      <w:proofErr w:type="spellEnd"/>
    </w:p>
    <w:p w14:paraId="4D0D2F14" w14:textId="77777777" w:rsidR="004146E2" w:rsidRPr="003B4C2A" w:rsidRDefault="00000000" w:rsidP="004146E2">
      <w:pPr>
        <w:spacing w:after="0" w:line="288" w:lineRule="auto"/>
        <w:rPr>
          <w:rFonts w:ascii="Open Sans" w:hAnsi="Open Sans" w:cs="Open Sans"/>
          <w:color w:val="6E6E4E" w:themeColor="background2" w:themeShade="80"/>
        </w:rPr>
      </w:pPr>
      <w:hyperlink r:id="rId8" w:history="1">
        <w:r w:rsidR="004146E2" w:rsidRPr="003B4C2A">
          <w:rPr>
            <w:rStyle w:val="Hyperlink"/>
            <w:rFonts w:ascii="Open Sans" w:hAnsi="Open Sans" w:cs="Open Sans"/>
            <w:color w:val="6E6E4E" w:themeColor="background2" w:themeShade="80"/>
          </w:rPr>
          <w:t>hiring.manager@gmail.com</w:t>
        </w:r>
      </w:hyperlink>
    </w:p>
    <w:p w14:paraId="0DD3E30B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</w:rPr>
      </w:pPr>
    </w:p>
    <w:p w14:paraId="14B9C922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</w:rPr>
      </w:pPr>
      <w:r w:rsidRPr="003B4C2A">
        <w:rPr>
          <w:rFonts w:ascii="Open Sans" w:hAnsi="Open Sans" w:cs="Open Sans"/>
        </w:rPr>
        <w:t>Dear [Mr./Ms./Mx.] [Hiring Manager’s Last Name],</w:t>
      </w:r>
    </w:p>
    <w:p w14:paraId="3665D04E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</w:rPr>
      </w:pPr>
    </w:p>
    <w:p w14:paraId="7AF50797" w14:textId="77777777" w:rsidR="004146E2" w:rsidRPr="00215D01" w:rsidRDefault="004146E2" w:rsidP="004146E2">
      <w:p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I’m writing to you regarding the marketing role that opened up recently. I came across the job description on [Website Name] and was delighted to find that my academic accomplishments meet all of the necessary requirements. I am seeking a challenging but rewarding internship, which is why I was drawn to this exciting opportunity.</w:t>
      </w:r>
    </w:p>
    <w:p w14:paraId="25312218" w14:textId="015DCBF9" w:rsidR="004146E2" w:rsidRPr="00215D01" w:rsidRDefault="004146E2" w:rsidP="004146E2">
      <w:p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 xml:space="preserve">As a junior </w:t>
      </w:r>
      <w:r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Software Engineering</w:t>
      </w: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 xml:space="preserve"> student at the University of </w:t>
      </w:r>
      <w:r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JIMMA</w:t>
      </w: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, I have acquired skills in advertising, PR, product development, and market research. Currently I hold a 3.</w:t>
      </w:r>
      <w:r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2</w:t>
      </w: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 xml:space="preserve"> GPA and have been on the Dean’s List every semester. While in the </w:t>
      </w:r>
      <w:r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JIMMA INSTITUTE OF TECHNOLOGY</w:t>
      </w: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, I have strategically focused my coursework in the following areas:</w:t>
      </w:r>
    </w:p>
    <w:p w14:paraId="68F5BE78" w14:textId="753F68A0" w:rsidR="004146E2" w:rsidRPr="00215D01" w:rsidRDefault="004146E2" w:rsidP="004146E2">
      <w:pPr>
        <w:pStyle w:val="ListParagraph"/>
        <w:numPr>
          <w:ilvl w:val="0"/>
          <w:numId w:val="1"/>
        </w:num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 xml:space="preserve">Web Development </w:t>
      </w:r>
    </w:p>
    <w:p w14:paraId="3698F3EF" w14:textId="1D9814AF" w:rsidR="004146E2" w:rsidRPr="00215D01" w:rsidRDefault="004146E2" w:rsidP="004146E2">
      <w:pPr>
        <w:pStyle w:val="ListParagraph"/>
        <w:numPr>
          <w:ilvl w:val="0"/>
          <w:numId w:val="1"/>
        </w:num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 xml:space="preserve">Web Design </w:t>
      </w:r>
    </w:p>
    <w:p w14:paraId="198FAF13" w14:textId="2F26308B" w:rsidR="004146E2" w:rsidRDefault="004146E2" w:rsidP="004146E2">
      <w:pPr>
        <w:pStyle w:val="ListParagraph"/>
        <w:numPr>
          <w:ilvl w:val="0"/>
          <w:numId w:val="1"/>
        </w:num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Integrated Marketing Communications</w:t>
      </w:r>
    </w:p>
    <w:p w14:paraId="6721198A" w14:textId="0A5A3C66" w:rsidR="0097072D" w:rsidRPr="0097072D" w:rsidRDefault="0097072D" w:rsidP="004146E2">
      <w:pPr>
        <w:pStyle w:val="ListParagraph"/>
        <w:numPr>
          <w:ilvl w:val="0"/>
          <w:numId w:val="1"/>
        </w:num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>
        <w:rPr>
          <w:rFonts w:ascii="Helvetica" w:hAnsi="Helvetica"/>
          <w:i/>
          <w:iCs/>
          <w:color w:val="6F6F6F"/>
          <w:sz w:val="21"/>
          <w:szCs w:val="21"/>
          <w:shd w:val="clear" w:color="auto" w:fill="FFFFFF"/>
        </w:rPr>
        <w:t>Artificial Intelligence</w:t>
      </w:r>
    </w:p>
    <w:p w14:paraId="42CBBBCB" w14:textId="7CA75D51" w:rsidR="0097072D" w:rsidRPr="0097072D" w:rsidRDefault="0097072D" w:rsidP="004146E2">
      <w:pPr>
        <w:pStyle w:val="ListParagraph"/>
        <w:numPr>
          <w:ilvl w:val="0"/>
          <w:numId w:val="1"/>
        </w:num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>
        <w:rPr>
          <w:rFonts w:ascii="Helvetica" w:hAnsi="Helvetica"/>
          <w:i/>
          <w:iCs/>
          <w:color w:val="6F6F6F"/>
          <w:sz w:val="21"/>
          <w:szCs w:val="21"/>
          <w:shd w:val="clear" w:color="auto" w:fill="FFFFFF"/>
        </w:rPr>
        <w:t xml:space="preserve">Advanced Computer </w:t>
      </w:r>
      <w:r>
        <w:rPr>
          <w:rFonts w:ascii="Helvetica" w:hAnsi="Helvetica"/>
          <w:i/>
          <w:iCs/>
          <w:color w:val="6F6F6F"/>
          <w:sz w:val="21"/>
          <w:szCs w:val="21"/>
          <w:shd w:val="clear" w:color="auto" w:fill="FFFFFF"/>
        </w:rPr>
        <w:t>programming</w:t>
      </w:r>
    </w:p>
    <w:p w14:paraId="218BAFB8" w14:textId="71A63C4E" w:rsidR="0097072D" w:rsidRPr="00215D01" w:rsidRDefault="0097072D" w:rsidP="004146E2">
      <w:pPr>
        <w:pStyle w:val="ListParagraph"/>
        <w:numPr>
          <w:ilvl w:val="0"/>
          <w:numId w:val="1"/>
        </w:num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>
        <w:rPr>
          <w:rFonts w:ascii="Helvetica" w:hAnsi="Helvetica"/>
          <w:i/>
          <w:iCs/>
          <w:color w:val="6F6F6F"/>
          <w:sz w:val="21"/>
          <w:szCs w:val="21"/>
          <w:shd w:val="clear" w:color="auto" w:fill="FFFFFF"/>
        </w:rPr>
        <w:t>Robotics</w:t>
      </w:r>
    </w:p>
    <w:p w14:paraId="383C36FB" w14:textId="77777777" w:rsidR="004146E2" w:rsidRPr="00215D01" w:rsidRDefault="004146E2" w:rsidP="004146E2">
      <w:p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Using my knowledge of the above, I designed a marketing campaign for a local pet grooming business that yielded the highest return on investment based on our given budget. The campaign was so well received that I was awarded third place in UGA’s business plan competition.</w:t>
      </w:r>
    </w:p>
    <w:p w14:paraId="7916152B" w14:textId="77777777" w:rsidR="004146E2" w:rsidRPr="00215D01" w:rsidRDefault="004146E2" w:rsidP="004146E2">
      <w:p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lastRenderedPageBreak/>
        <w:t>I would be delighted to have an opportunity to personally interview with you. Please accept the enclosed resume and feel free to contact me at</w:t>
      </w:r>
      <w:r w:rsidRPr="00215D01">
        <w:rPr>
          <w:rFonts w:ascii="Open Sans" w:eastAsia="Times New Roman" w:hAnsi="Open Sans" w:cs="Open Sans"/>
          <w:i/>
          <w:iCs/>
          <w:color w:val="000000" w:themeColor="text1"/>
          <w:sz w:val="26"/>
          <w:szCs w:val="26"/>
        </w:rPr>
        <w:t xml:space="preserve"> </w:t>
      </w: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your earliest convenience.  I appreciate your time and consideration.</w:t>
      </w:r>
    </w:p>
    <w:p w14:paraId="5F371897" w14:textId="77777777" w:rsidR="004146E2" w:rsidRPr="003B4C2A" w:rsidRDefault="004146E2" w:rsidP="004146E2">
      <w:pPr>
        <w:spacing w:after="0" w:line="288" w:lineRule="auto"/>
        <w:rPr>
          <w:rFonts w:ascii="Open Sans" w:hAnsi="Open Sans" w:cs="Open Sans"/>
        </w:rPr>
      </w:pPr>
      <w:r w:rsidRPr="003B4C2A">
        <w:rPr>
          <w:rFonts w:ascii="Open Sans" w:hAnsi="Open Sans" w:cs="Open Sans"/>
        </w:rPr>
        <w:t>Sincerely,</w:t>
      </w:r>
    </w:p>
    <w:p w14:paraId="5FB7505D" w14:textId="77777777" w:rsidR="004146E2" w:rsidRPr="0001214E" w:rsidRDefault="004146E2" w:rsidP="004146E2">
      <w:pPr>
        <w:spacing w:after="0" w:line="288" w:lineRule="auto"/>
        <w:rPr>
          <w:rFonts w:ascii="Proza Libre Light" w:hAnsi="Proza Libre Light"/>
        </w:rPr>
      </w:pPr>
    </w:p>
    <w:p w14:paraId="1692F520" w14:textId="77777777" w:rsidR="004146E2" w:rsidRDefault="004146E2" w:rsidP="004146E2">
      <w:pPr>
        <w:rPr>
          <w:rFonts w:ascii="Abel" w:hAnsi="Abel"/>
          <w:color w:val="A6B784"/>
          <w:sz w:val="20"/>
          <w:szCs w:val="20"/>
        </w:rPr>
      </w:pPr>
      <w:r w:rsidRPr="00CA0E47">
        <w:rPr>
          <w:rFonts w:ascii="Abel" w:hAnsi="Abel"/>
          <w:color w:val="A6B784"/>
          <w:sz w:val="40"/>
          <w:szCs w:val="40"/>
        </w:rPr>
        <w:t>Aparna Khatri</w:t>
      </w:r>
    </w:p>
    <w:p w14:paraId="1ED29156" w14:textId="77777777" w:rsidR="004146E2" w:rsidRDefault="004146E2" w:rsidP="004146E2">
      <w:pPr>
        <w:autoSpaceDE w:val="0"/>
        <w:autoSpaceDN w:val="0"/>
        <w:adjustRightInd w:val="0"/>
        <w:jc w:val="right"/>
        <w:rPr>
          <w:rFonts w:ascii="Poppins" w:hAnsi="Poppins" w:cs="Poppins"/>
          <w:lang w:val="en-US"/>
        </w:rPr>
      </w:pPr>
      <w:r>
        <w:rPr>
          <w:rFonts w:ascii="Noto Sans" w:hAnsi="Noto Sans" w:cs="Noto Sans"/>
          <w:b/>
          <w:noProof/>
          <w:sz w:val="48"/>
          <w:szCs w:val="48"/>
        </w:rPr>
        <w:drawing>
          <wp:inline distT="0" distB="0" distL="0" distR="0" wp14:anchorId="0FFC9C53" wp14:editId="6905C344">
            <wp:extent cx="1363980" cy="160020"/>
            <wp:effectExtent l="0" t="0" r="762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5960" w14:textId="77777777" w:rsidR="004146E2" w:rsidRPr="00024B39" w:rsidRDefault="004146E2" w:rsidP="004146E2">
      <w:pPr>
        <w:autoSpaceDE w:val="0"/>
        <w:autoSpaceDN w:val="0"/>
        <w:adjustRightInd w:val="0"/>
        <w:rPr>
          <w:rFonts w:ascii="Poppins" w:hAnsi="Poppins" w:cs="Poppins"/>
          <w:b/>
          <w:bCs/>
          <w:sz w:val="20"/>
          <w:szCs w:val="20"/>
          <w:lang w:val="en-US"/>
        </w:rPr>
      </w:pPr>
    </w:p>
    <w:sectPr w:rsidR="004146E2" w:rsidRPr="00024B39">
      <w:headerReference w:type="default" r:id="rId10"/>
      <w:footerReference w:type="first" r:id="rId11"/>
      <w:pgSz w:w="12240" w:h="15840" w:code="1"/>
      <w:pgMar w:top="1080" w:right="1080" w:bottom="1080" w:left="1080" w:header="86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B2075" w14:textId="77777777" w:rsidR="00B745B1" w:rsidRDefault="00B745B1">
      <w:pPr>
        <w:spacing w:after="0" w:line="240" w:lineRule="auto"/>
      </w:pPr>
      <w:r>
        <w:separator/>
      </w:r>
    </w:p>
  </w:endnote>
  <w:endnote w:type="continuationSeparator" w:id="0">
    <w:p w14:paraId="086987FD" w14:textId="77777777" w:rsidR="00B745B1" w:rsidRDefault="00B7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ans Display">
    <w:altName w:val="Calibri"/>
    <w:charset w:val="00"/>
    <w:family w:val="swiss"/>
    <w:pitch w:val="variable"/>
    <w:sig w:usb0="E00002FF" w:usb1="4000201F" w:usb2="0800002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Proza Libre Light">
    <w:altName w:val="Calibri"/>
    <w:charset w:val="4D"/>
    <w:family w:val="auto"/>
    <w:pitch w:val="variable"/>
    <w:sig w:usb0="800000AF" w:usb1="4000204A" w:usb2="00000000" w:usb3="00000000" w:csb0="00000093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F3BB2" w14:textId="77777777" w:rsidR="00DC5F7A" w:rsidRDefault="00000000">
    <w:pPr>
      <w:pStyle w:val="Footer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B9D564" wp14:editId="5D3C50D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19870"/>
              <wp:effectExtent l="0" t="0" r="0" b="1498"/>
              <wp:wrapNone/>
              <wp:docPr id="3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9110" cy="91198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348229C" id="Rectangle 1025" o:spid="_x0000_s1026" style="position:absolute;margin-left:0;margin-top:0;width:539.3pt;height:718.1pt;z-index:2516592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" filled="f" strokecolor="black [3213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60288" behindDoc="0" locked="0" layoutInCell="1" allowOverlap="1" wp14:anchorId="6DF73215" wp14:editId="3F493CE0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7175500"/>
              <wp:effectExtent l="0" t="0" r="0" b="0"/>
              <wp:wrapSquare wrapText="bothSides"/>
              <wp:docPr id="7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755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3BE62" w14:textId="77777777" w:rsidR="00DC5F7A" w:rsidRDefault="00DC5F7A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82600</wp14:pctHeight>
              </wp14:sizeRelV>
            </wp:anchor>
          </w:drawing>
        </mc:Choice>
        <mc:Fallback>
          <w:pict>
            <v:rect w14:anchorId="6DF73215" id="_x0000_s1027" style="position:absolute;margin-left:0;margin-top:0;width:10.1pt;height:565pt;z-index:251660288;visibility:visible;mso-wrap-style:square;mso-width-percent:20;mso-height-percent:826;mso-left-percent:1016;mso-top-percent:-25;mso-wrap-distance-left:21.6pt;mso-wrap-distance-top:0;mso-wrap-distance-right:21.6pt;mso-wrap-distance-bottom:0;mso-position-horizontal-relative:margin;mso-position-vertical-relative:margin;mso-width-percent:20;mso-height-percent:826;mso-left-percent:1016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" fillcolor="black [3213]" stroked="f">
              <v:textbox>
                <w:txbxContent>
                  <w:p w14:paraId="0703BE62" w14:textId="77777777" w:rsidR="00DC5F7A" w:rsidRDefault="00DC5F7A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B130EB" wp14:editId="63AE9584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7635240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0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687F1E07" id="Rectangle 1029" o:spid="_x0000_s1026" style="position:absolute;margin-left:0;margin-top:0;width:10.1pt;height:153.9pt;z-index:251661312;visibility:visible;mso-wrap-style:square;mso-width-percent:20;mso-height-percent:225;mso-left-percent:1016;mso-top-percent:800;mso-wrap-distance-left:9pt;mso-wrap-distance-top:0;mso-wrap-distance-right:9pt;mso-wrap-distance-bottom:0;mso-position-horizontal-relative:margin;mso-position-vertical-relative:margin;mso-width-percent:20;mso-height-percent:225;mso-left-percent:1016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" fillcolor="#d1282e [3215]" stroked="f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118745" distB="118745" distL="114300" distR="0" simplePos="0" relativeHeight="251662336" behindDoc="0" locked="0" layoutInCell="1" allowOverlap="1" wp14:anchorId="3BAAC364" wp14:editId="2116B663">
              <wp:simplePos x="0" y="0"/>
              <mc:AlternateContent>
                <mc:Choice Requires="wp14">
                  <wp:positionH relativeFrom="margin">
                    <wp14:pctPosHOffset>96000</wp14:pctPosHOffset>
                  </wp:positionH>
                </mc:Choice>
                <mc:Fallback>
                  <wp:positionH relativeFrom="page">
                    <wp:posOffset>6830060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7635240</wp:posOffset>
                  </wp:positionV>
                </mc:Fallback>
              </mc:AlternateContent>
              <wp:extent cx="438785" cy="1737360"/>
              <wp:effectExtent l="0" t="0" r="0" b="0"/>
              <wp:wrapSquare wrapText="bothSides"/>
              <wp:docPr id="12" name="Text Box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73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 w:val="0"/>
                              <w:bCs/>
                            </w:rPr>
                            <w:id w:val="-42365095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E1FF4F" w14:textId="77777777" w:rsidR="00DC5F7A" w:rsidRDefault="00000000">
                              <w:pPr>
                                <w:pStyle w:val="Date"/>
                                <w:rPr>
                                  <w:b w:val="0"/>
                                  <w:bCs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</w:rPr>
                                <w:t>[Pick the Date]</w:t>
                              </w:r>
                            </w:p>
                          </w:sdtContent>
                        </w:sdt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AAC364" id="_x0000_t202" coordsize="21600,21600" o:spt="202" path="m,l,21600r21600,l21600,xe">
              <v:stroke joinstyle="miter"/>
              <v:path gradientshapeok="t" o:connecttype="rect"/>
            </v:shapetype>
            <v:shape id="Text Box 1030" o:spid="_x0000_s1028" type="#_x0000_t202" style="position:absolute;margin-left:0;margin-top:0;width:34.55pt;height:136.8pt;z-index:251662336;visibility:visible;mso-wrap-style:square;mso-width-percent:0;mso-height-percent:200;mso-left-percent:960;mso-top-percent:800;mso-wrap-distance-left:9pt;mso-wrap-distance-top:9.35pt;mso-wrap-distance-right:0;mso-wrap-distance-bottom:9.35pt;mso-position-horizontal-relative:margin;mso-position-vertical-relative:margin;mso-width-percent:0;mso-height-percent:200;mso-left-percent:960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" filled="f" stroked="f">
              <v:textbox style="layout-flow:vertical">
                <w:txbxContent>
                  <w:sdt>
                    <w:sdtPr>
                      <w:rPr>
                        <w:b w:val="0"/>
                        <w:bCs/>
                      </w:rPr>
                      <w:id w:val="-423650956"/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0DE1FF4F" w14:textId="77777777" w:rsidR="00DC5F7A" w:rsidRDefault="00000000">
                        <w:pPr>
                          <w:pStyle w:val="Date"/>
                          <w:rPr>
                            <w:b w:val="0"/>
                            <w:bCs/>
                          </w:rPr>
                        </w:pPr>
                        <w:r>
                          <w:rPr>
                            <w:b w:val="0"/>
                            <w:bCs/>
                          </w:rPr>
                          <w:t>[Pick the Date]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C2FDB" w14:textId="77777777" w:rsidR="00B745B1" w:rsidRDefault="00B745B1">
      <w:pPr>
        <w:spacing w:after="0" w:line="240" w:lineRule="auto"/>
      </w:pPr>
      <w:r>
        <w:separator/>
      </w:r>
    </w:p>
  </w:footnote>
  <w:footnote w:type="continuationSeparator" w:id="0">
    <w:p w14:paraId="6F214E5C" w14:textId="77777777" w:rsidR="00B745B1" w:rsidRDefault="00B74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2CF3" w14:textId="77777777" w:rsidR="00DC5F7A" w:rsidRDefault="00000000">
    <w:pPr>
      <w:pStyle w:val="Header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EE98263" wp14:editId="0F3C0F7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2114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9110" cy="9121140"/>
                      </a:xfrm>
                      <a:prstGeom prst="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5983B4E" id="Rectangle 14" o:spid="_x0000_s1026" style="position:absolute;margin-left:0;margin-top:0;width:539.3pt;height:718.2pt;z-index:25166643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" filled="f" strokecolor="#3c3c3c [1604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2B349C" wp14:editId="2A8E045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-2700</wp14:pctPosVOffset>
                  </wp:positionV>
                </mc:Choice>
                <mc:Fallback>
                  <wp:positionV relativeFrom="page">
                    <wp:posOffset>451485</wp:posOffset>
                  </wp:positionV>
                </mc:Fallback>
              </mc:AlternateContent>
              <wp:extent cx="128270" cy="7166610"/>
              <wp:effectExtent l="0" t="0" r="0" b="0"/>
              <wp:wrapNone/>
              <wp:docPr id="16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666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FAC62" w14:textId="77777777" w:rsidR="00DC5F7A" w:rsidRDefault="00DC5F7A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82500</wp14:pctHeight>
              </wp14:sizeRelV>
            </wp:anchor>
          </w:drawing>
        </mc:Choice>
        <mc:Fallback>
          <w:pict>
            <v:rect w14:anchorId="0E2B349C" id="Rectangle 1028" o:spid="_x0000_s1026" style="position:absolute;margin-left:0;margin-top:0;width:10.1pt;height:564.3pt;z-index:251664384;visibility:visible;mso-wrap-style:square;mso-width-percent:20;mso-height-percent:825;mso-left-percent:1015;mso-top-percent:-27;mso-wrap-distance-left:9pt;mso-wrap-distance-top:0;mso-wrap-distance-right:9pt;mso-wrap-distance-bottom:0;mso-position-horizontal-relative:margin;mso-position-vertical-relative:margin;mso-width-percent:20;mso-height-percent:825;mso-left-percent:1015;mso-top-percent:-27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" fillcolor="black [3213]" stroked="f">
              <v:textbox>
                <w:txbxContent>
                  <w:p w14:paraId="7F5FAC62" w14:textId="77777777" w:rsidR="00DC5F7A" w:rsidRDefault="00DC5F7A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sdt>
      <w:sdtPr>
        <w:alias w:val="Company"/>
        <w:id w:val="207037541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[Type the company name]</w:t>
        </w:r>
      </w:sdtContent>
    </w:sdt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4A2666" wp14:editId="28AFDCE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80200</wp14:pctPosVOffset>
                  </wp:positionV>
                </mc:Choice>
                <mc:Fallback>
                  <wp:positionV relativeFrom="page">
                    <wp:posOffset>7652385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8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69B5292E" id="Rectangle 1029" o:spid="_x0000_s1026" style="position:absolute;margin-left:0;margin-top:0;width:10.1pt;height:153.9pt;z-index:251665408;visibility:visible;mso-wrap-style:square;mso-width-percent:20;mso-height-percent:225;mso-left-percent:1015;mso-top-percent:802;mso-wrap-distance-left:9pt;mso-wrap-distance-top:0;mso-wrap-distance-right:9pt;mso-wrap-distance-bottom:0;mso-position-horizontal-relative:margin;mso-position-vertical-relative:margin;mso-width-percent:20;mso-height-percent:225;mso-left-percent:1015;mso-top-percent:802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" fillcolor="#d1282e [3215]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2790A"/>
    <w:multiLevelType w:val="hybridMultilevel"/>
    <w:tmpl w:val="ABD0F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864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E2"/>
    <w:rsid w:val="004146E2"/>
    <w:rsid w:val="0097072D"/>
    <w:rsid w:val="00B745B1"/>
    <w:rsid w:val="00DC5F7A"/>
    <w:rsid w:val="00EA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6A925"/>
  <w15:docId w15:val="{ACD2D1AE-90FB-4992-9F7A-84F29898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6E2"/>
    <w:pPr>
      <w:spacing w:after="160" w:line="259" w:lineRule="auto"/>
    </w:pPr>
    <w:rPr>
      <w:rFonts w:eastAsiaTheme="minorHAnsi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US" w:eastAsia="ja-JP"/>
    </w:rPr>
  </w:style>
  <w:style w:type="paragraph" w:customStyle="1" w:styleId="CompanyName">
    <w:name w:val="Company Name"/>
    <w:basedOn w:val="Normal"/>
    <w:pPr>
      <w:spacing w:before="960"/>
    </w:pPr>
    <w:rPr>
      <w:rFonts w:asciiTheme="majorHAnsi" w:hAnsiTheme="majorHAnsi"/>
      <w:caps/>
      <w:noProof/>
      <w:color w:val="000000" w:themeColor="text1"/>
      <w:spacing w:val="-10"/>
      <w:sz w:val="28"/>
    </w:rPr>
  </w:style>
  <w:style w:type="paragraph" w:customStyle="1" w:styleId="RecipientAddress">
    <w:name w:val="Recipient Address"/>
    <w:basedOn w:val="Normal"/>
    <w:pPr>
      <w:spacing w:after="120"/>
    </w:pPr>
  </w:style>
  <w:style w:type="paragraph" w:styleId="Salutation">
    <w:name w:val="Salutation"/>
    <w:basedOn w:val="Normal"/>
    <w:next w:val="Normal"/>
    <w:link w:val="SalutationCh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Char">
    <w:name w:val="Salutation Char"/>
    <w:basedOn w:val="DefaultParagraphFont"/>
    <w:link w:val="Salutation"/>
    <w:uiPriority w:val="99"/>
    <w:rPr>
      <w:rFonts w:asciiTheme="majorHAnsi" w:hAnsiTheme="majorHAnsi"/>
      <w:caps/>
      <w:color w:val="D1282E" w:themeColor="text2"/>
      <w:spacing w:val="-10"/>
      <w:sz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000000" w:themeColor="text1"/>
      <w:sz w:val="32"/>
      <w:lang w:val="en-US" w:eastAsia="ja-JP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ClosingChar">
    <w:name w:val="Closing Char"/>
    <w:basedOn w:val="DefaultParagraphFont"/>
    <w:link w:val="Closing"/>
    <w:uiPriority w:val="99"/>
    <w:rPr>
      <w:rFonts w:asciiTheme="majorHAnsi" w:hAnsiTheme="majorHAnsi"/>
      <w:caps/>
      <w:color w:val="7A7A7A" w:themeColor="accent1"/>
      <w:spacing w:val="-10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146E2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46E2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14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ring.manage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D0075-15D8-496B-BB62-3D9529A9E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EssentialLetter.dotx</Template>
  <TotalTime>12</TotalTime>
  <Pages>2</Pages>
  <Words>254</Words>
  <Characters>1328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kibrug</dc:creator>
  <cp:lastModifiedBy>kibru</cp:lastModifiedBy>
  <cp:revision>2</cp:revision>
  <dcterms:created xsi:type="dcterms:W3CDTF">2023-01-05T12:07:00Z</dcterms:created>
  <dcterms:modified xsi:type="dcterms:W3CDTF">2023-02-14T07:16:00Z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e4484e9f-a842-4f80-8d70-ed20b9990dbf</vt:lpwstr>
  </property>
</Properties>
</file>