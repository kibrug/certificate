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4EB1EF88BD864D10B49D4C24EA21A009"/>
        </w:placeholder>
        <w:docPartList>
          <w:docPartGallery w:val="Quick Parts"/>
          <w:docPartCategory w:val=" Resume Name"/>
        </w:docPartList>
      </w:sdtPr>
      <w:sdtContent>
        <w:sdt>
          <w:sdtPr>
            <w:rPr>
              <w:b/>
              <w:bCs/>
              <w:sz w:val="48"/>
              <w:szCs w:val="48"/>
              <w:lang w:eastAsia="zh-TW"/>
            </w:rPr>
            <w:alias w:val="E-mail Address"/>
            <w:tag w:val=""/>
            <w:id w:val="527535243"/>
            <w:placeholder>
              <w:docPart w:val="84DA2A29121B4DE9AC2E9A0BEEE00DA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748F23DD" w14:textId="36426790" w:rsidR="00A03E3E" w:rsidRPr="00067FF0" w:rsidRDefault="009836D8" w:rsidP="00E33130">
              <w:pPr>
                <w:pStyle w:val="Title"/>
                <w:rPr>
                  <w:sz w:val="48"/>
                  <w:szCs w:val="48"/>
                </w:rPr>
              </w:pPr>
              <w:r w:rsidRPr="00067FF0">
                <w:rPr>
                  <w:b/>
                  <w:bCs/>
                  <w:sz w:val="48"/>
                  <w:szCs w:val="48"/>
                  <w:lang w:eastAsia="zh-TW"/>
                </w:rPr>
                <w:t xml:space="preserve">Kibru Geburemadihin </w:t>
              </w:r>
            </w:p>
          </w:sdtContent>
        </w:sdt>
        <w:p w14:paraId="040F27A3" w14:textId="77777777" w:rsidR="00E33130" w:rsidRDefault="00E33130">
          <w:pPr>
            <w:pStyle w:val="NoSpacing"/>
            <w:rPr>
              <w:b/>
              <w:bCs/>
              <w:color w:val="000000" w:themeColor="text1"/>
              <w:sz w:val="32"/>
              <w:szCs w:val="32"/>
              <w:lang w:eastAsia="zh-TW"/>
            </w:rPr>
          </w:pPr>
        </w:p>
        <w:p w14:paraId="64D7B325" w14:textId="56B8A141" w:rsidR="00E33130" w:rsidRPr="00E33130" w:rsidRDefault="00E33130">
          <w:pPr>
            <w:pStyle w:val="NoSpacing"/>
            <w:rPr>
              <w:b/>
              <w:bCs/>
              <w:color w:val="000000" w:themeColor="text1"/>
              <w:sz w:val="32"/>
              <w:szCs w:val="32"/>
              <w:lang w:eastAsia="zh-TW"/>
            </w:rPr>
          </w:pPr>
          <w:r w:rsidRPr="00E33130">
            <w:rPr>
              <w:b/>
              <w:bCs/>
              <w:color w:val="000000" w:themeColor="text1"/>
              <w:sz w:val="32"/>
              <w:szCs w:val="32"/>
              <w:lang w:eastAsia="zh-TW"/>
            </w:rPr>
            <w:t>FULL STACK Web DEVELOPER</w:t>
          </w:r>
        </w:p>
        <w:p w14:paraId="55538E60" w14:textId="77777777" w:rsidR="00E33130" w:rsidRPr="00067FF0" w:rsidRDefault="00E33130">
          <w:pPr>
            <w:pStyle w:val="NoSpacing"/>
            <w:rPr>
              <w:sz w:val="24"/>
              <w:szCs w:val="24"/>
            </w:rPr>
          </w:pPr>
        </w:p>
        <w:p w14:paraId="325FBC50" w14:textId="7B763F7B" w:rsidR="00A03E3E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>Address:</w:t>
          </w:r>
          <w:r w:rsidR="00711565" w:rsidRPr="00067FF0">
            <w:rPr>
              <w:sz w:val="24"/>
              <w:szCs w:val="24"/>
            </w:rPr>
            <w:t xml:space="preserve"> Addis Ababa,</w:t>
          </w:r>
          <w:r w:rsidRPr="00067FF0">
            <w:rPr>
              <w:sz w:val="24"/>
              <w:szCs w:val="24"/>
            </w:rPr>
            <w:t xml:space="preserve"> Ethiopia</w:t>
          </w:r>
        </w:p>
        <w:p w14:paraId="1FEB4F10" w14:textId="4A5F75C6" w:rsidR="00E33130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rFonts w:ascii="Times New Roman" w:hAnsi="Times New Roman"/>
              <w:sz w:val="24"/>
              <w:szCs w:val="24"/>
            </w:rPr>
            <w:t>Zip Code:1000</w:t>
          </w:r>
        </w:p>
        <w:p w14:paraId="1DC8199D" w14:textId="1B0C9CFC" w:rsidR="00A03E3E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>Phone: +251 936231200</w:t>
          </w:r>
        </w:p>
        <w:p w14:paraId="0F3B738A" w14:textId="14A1BB94" w:rsidR="00E33130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>Email: kibrug474@gmail.com</w:t>
          </w:r>
        </w:p>
        <w:p w14:paraId="17C5D4F4" w14:textId="03832D12" w:rsidR="00E33130" w:rsidRPr="00067FF0" w:rsidRDefault="00E33130">
          <w:pPr>
            <w:pStyle w:val="NoSpacing"/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 xml:space="preserve">GitHub: </w:t>
          </w:r>
          <w:hyperlink r:id="rId10" w:history="1">
            <w:r w:rsidR="00797202" w:rsidRPr="00067FF0">
              <w:rPr>
                <w:rStyle w:val="Hyperlink"/>
                <w:sz w:val="24"/>
                <w:szCs w:val="24"/>
              </w:rPr>
              <w:t>https://github.co</w:t>
            </w:r>
            <w:r w:rsidR="00797202" w:rsidRPr="00067FF0">
              <w:rPr>
                <w:rStyle w:val="Hyperlink"/>
                <w:sz w:val="24"/>
                <w:szCs w:val="24"/>
              </w:rPr>
              <w:t>m</w:t>
            </w:r>
            <w:r w:rsidR="00797202" w:rsidRPr="00067FF0">
              <w:rPr>
                <w:rStyle w:val="Hyperlink"/>
                <w:sz w:val="24"/>
                <w:szCs w:val="24"/>
              </w:rPr>
              <w:t>/kibrug</w:t>
            </w:r>
          </w:hyperlink>
        </w:p>
        <w:p w14:paraId="5DCC97AA" w14:textId="44E75780" w:rsidR="00797202" w:rsidRDefault="00A87869">
          <w:pPr>
            <w:pStyle w:val="NoSpacing"/>
            <w:rPr>
              <w:sz w:val="24"/>
              <w:szCs w:val="24"/>
            </w:rPr>
          </w:pPr>
          <w:r>
            <w:rPr>
              <w:rFonts w:ascii="Arial" w:hAnsi="Arial" w:cs="Arial"/>
              <w:color w:val="202124"/>
              <w:spacing w:val="-1"/>
              <w:sz w:val="30"/>
              <w:szCs w:val="30"/>
              <w:shd w:val="clear" w:color="auto" w:fill="FFFFFF"/>
            </w:rPr>
            <w:t>LinkedIn</w:t>
          </w:r>
          <w:r w:rsidR="00797202" w:rsidRPr="00067FF0">
            <w:rPr>
              <w:sz w:val="24"/>
              <w:szCs w:val="24"/>
            </w:rPr>
            <w:t>:</w:t>
          </w:r>
          <w:r w:rsidR="00CD5089" w:rsidRPr="00CD5089">
            <w:t xml:space="preserve"> </w:t>
          </w:r>
          <w:hyperlink r:id="rId11" w:history="1">
            <w:r w:rsidR="00044D2E" w:rsidRPr="00F671BF">
              <w:rPr>
                <w:rStyle w:val="Hyperlink"/>
                <w:sz w:val="24"/>
                <w:szCs w:val="24"/>
              </w:rPr>
              <w:t>https://www.linkedin.com/in/kibru-gebermedhin-74668722b/</w:t>
            </w:r>
          </w:hyperlink>
        </w:p>
        <w:p w14:paraId="5E1787E5" w14:textId="5DDF35BC" w:rsidR="00044D2E" w:rsidRPr="00067FF0" w:rsidRDefault="00044D2E">
          <w:pPr>
            <w:pStyle w:val="NoSpacing"/>
            <w:rPr>
              <w:sz w:val="24"/>
              <w:szCs w:val="24"/>
            </w:rPr>
          </w:pPr>
          <w:r>
            <w:rPr>
              <w:sz w:val="24"/>
              <w:szCs w:val="24"/>
            </w:rPr>
            <w:t>Facebook:</w:t>
          </w:r>
          <w:r w:rsidRPr="00044D2E">
            <w:t xml:space="preserve"> </w:t>
          </w:r>
          <w:r w:rsidRPr="00044D2E">
            <w:rPr>
              <w:sz w:val="24"/>
              <w:szCs w:val="24"/>
            </w:rPr>
            <w:t>https://www.facebook.com/kibru.gebremedhin/</w:t>
          </w:r>
        </w:p>
        <w:p w14:paraId="1CFA34CE" w14:textId="50DC51CC" w:rsidR="00A03E3E" w:rsidRPr="00067FF0" w:rsidRDefault="00E33130">
          <w:pPr>
            <w:rPr>
              <w:sz w:val="24"/>
              <w:szCs w:val="24"/>
            </w:rPr>
          </w:pPr>
          <w:r w:rsidRPr="00067FF0">
            <w:rPr>
              <w:sz w:val="24"/>
              <w:szCs w:val="24"/>
            </w:rPr>
            <w:t xml:space="preserve">Website: </w:t>
          </w:r>
          <w:hyperlink r:id="rId12" w:history="1">
            <w:r w:rsidR="00CD5089" w:rsidRPr="00F671BF">
              <w:rPr>
                <w:rStyle w:val="Hyperlink"/>
                <w:sz w:val="24"/>
                <w:szCs w:val="24"/>
              </w:rPr>
              <w:t>https://kibrut.netlify.ap</w:t>
            </w:r>
            <w:r w:rsidR="00CD5089" w:rsidRPr="00F671BF">
              <w:rPr>
                <w:rStyle w:val="Hyperlink"/>
                <w:sz w:val="24"/>
                <w:szCs w:val="24"/>
              </w:rPr>
              <w:t>p</w:t>
            </w:r>
            <w:r w:rsidR="00CD5089" w:rsidRPr="00F671BF">
              <w:rPr>
                <w:rStyle w:val="Hyperlink"/>
                <w:sz w:val="24"/>
                <w:szCs w:val="24"/>
              </w:rPr>
              <w:t>/</w:t>
            </w:r>
          </w:hyperlink>
        </w:p>
        <w:p w14:paraId="5F5EC4AB" w14:textId="77777777" w:rsidR="00797202" w:rsidRDefault="00000000"/>
      </w:sdtContent>
    </w:sdt>
    <w:p w14:paraId="0E1CFD70" w14:textId="77777777" w:rsidR="00E33130" w:rsidRPr="001D4518" w:rsidRDefault="00E33130" w:rsidP="00E33130">
      <w:pPr>
        <w:pStyle w:val="Body"/>
      </w:pPr>
    </w:p>
    <w:p w14:paraId="0933786C" w14:textId="77777777" w:rsidR="00E33130" w:rsidRPr="00067FF0" w:rsidRDefault="00E33130" w:rsidP="00E33130">
      <w:pPr>
        <w:pStyle w:val="Subheading"/>
        <w:pBdr>
          <w:top w:val="single" w:sz="4" w:space="1" w:color="auto"/>
        </w:pBdr>
        <w:jc w:val="left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69F8CB2" w14:textId="12A5FC79" w:rsidR="00E33130" w:rsidRPr="00067FF0" w:rsidRDefault="00E33130" w:rsidP="00E33130">
      <w:pPr>
        <w:pStyle w:val="Heading1"/>
        <w:spacing w:before="0" w:line="240" w:lineRule="auto"/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</w:pPr>
      <w:r w:rsidRPr="00067FF0"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  <w:t xml:space="preserve">Full Stack Developer with 3+ years of hands-on experience designing, </w:t>
      </w:r>
      <w:r w:rsidR="00A87869"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  <w:t>developing</w:t>
      </w:r>
      <w:r w:rsidRPr="00067FF0">
        <w:rPr>
          <w:rFonts w:ascii="Times New Roman" w:eastAsia="Times New Roman" w:hAnsi="Times New Roman"/>
          <w:caps w:val="0"/>
          <w:color w:val="auto"/>
          <w:sz w:val="24"/>
          <w:szCs w:val="24"/>
          <w:lang w:eastAsia="zh-CN"/>
        </w:rPr>
        <w:t xml:space="preserve"> and implementing applications and solutions using a range of technologies and programming languages. Seeking to leverage broad development experience and hands-on technical expertise in a challenging role as a Full-stack Developer.</w:t>
      </w:r>
    </w:p>
    <w:p w14:paraId="01E54AC1" w14:textId="77777777" w:rsidR="00E33130" w:rsidRPr="00737610" w:rsidRDefault="00E33130" w:rsidP="00E33130"/>
    <w:p w14:paraId="029E14B9" w14:textId="77777777" w:rsidR="00D20496" w:rsidRDefault="00D20496" w:rsidP="00E33130">
      <w:pPr>
        <w:pStyle w:val="Heading1"/>
        <w:spacing w:before="0"/>
        <w:rPr>
          <w:rFonts w:ascii="Times New Roman" w:hAnsi="Times New Roman"/>
          <w:color w:val="000000" w:themeColor="text1"/>
          <w:sz w:val="26"/>
          <w:szCs w:val="26"/>
        </w:rPr>
      </w:pPr>
    </w:p>
    <w:p w14:paraId="54718988" w14:textId="3204F0FE" w:rsidR="00E33130" w:rsidRDefault="00E33130" w:rsidP="00E33130">
      <w:pPr>
        <w:pStyle w:val="Heading1"/>
        <w:spacing w:before="0"/>
        <w:rPr>
          <w:rFonts w:ascii="Times New Roman" w:hAnsi="Times New Roman"/>
          <w:color w:val="000000" w:themeColor="text1"/>
          <w:sz w:val="26"/>
          <w:szCs w:val="26"/>
        </w:rPr>
      </w:pPr>
      <w:r w:rsidRPr="00AF7BE8">
        <w:rPr>
          <w:rFonts w:ascii="Times New Roman" w:hAnsi="Times New Roman"/>
          <w:color w:val="000000" w:themeColor="text1"/>
          <w:sz w:val="26"/>
          <w:szCs w:val="26"/>
        </w:rPr>
        <w:t>Professional Experience</w:t>
      </w:r>
    </w:p>
    <w:p w14:paraId="539E2168" w14:textId="77777777" w:rsidR="00AF7BE8" w:rsidRPr="00AF7BE8" w:rsidRDefault="00AF7BE8" w:rsidP="00AF7BE8"/>
    <w:p w14:paraId="22B601D3" w14:textId="737D19B5" w:rsidR="00E33130" w:rsidRPr="00737610" w:rsidRDefault="00AF7BE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Hambaricho Tourism site </w:t>
      </w:r>
      <w:r w:rsidR="00A87869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Organization</w:t>
      </w: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>. Durame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,</w:t>
      </w:r>
      <w:r w:rsidR="00AF1D7E" w:rsidRP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Ethiopia</w:t>
      </w:r>
    </w:p>
    <w:p w14:paraId="3B70B6D9" w14:textId="613C6008" w:rsidR="00E33130" w:rsidRPr="00797202" w:rsidRDefault="00E33130" w:rsidP="00E33130">
      <w:pPr>
        <w:pStyle w:val="Subheading"/>
        <w:rPr>
          <w:rFonts w:ascii="Times New Roman" w:hAnsi="Times New Roman"/>
          <w:i w:val="0"/>
          <w:color w:val="404040" w:themeColor="text1" w:themeTint="BF"/>
          <w:sz w:val="24"/>
          <w:szCs w:val="24"/>
        </w:rPr>
      </w:pP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>Full Stack Developer, September 20</w:t>
      </w:r>
      <w:r w:rsidR="00AF7BE8" w:rsidRPr="00797202">
        <w:rPr>
          <w:rFonts w:ascii="Times New Roman" w:hAnsi="Times New Roman"/>
          <w:color w:val="404040" w:themeColor="text1" w:themeTint="BF"/>
          <w:sz w:val="24"/>
          <w:szCs w:val="24"/>
        </w:rPr>
        <w:t>22</w:t>
      </w: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</w:t>
      </w:r>
    </w:p>
    <w:p w14:paraId="6E236956" w14:textId="468F3F89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</w:rPr>
        <w:t>ed</w:t>
      </w:r>
      <w:r w:rsidRPr="00737610">
        <w:rPr>
          <w:color w:val="000000"/>
        </w:rPr>
        <w:t xml:space="preserve">  full-stack web applications to analyze and process data for different clients</w:t>
      </w:r>
    </w:p>
    <w:p w14:paraId="5F8D0585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Ensure applications security and ability to interact with multiple APIs and databases</w:t>
      </w:r>
    </w:p>
    <w:p w14:paraId="4019B421" w14:textId="582076A1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Design</w:t>
      </w:r>
      <w:r>
        <w:rPr>
          <w:color w:val="000000"/>
        </w:rPr>
        <w:t>ed</w:t>
      </w:r>
      <w:r w:rsidRPr="00737610">
        <w:rPr>
          <w:color w:val="000000"/>
        </w:rPr>
        <w:t xml:space="preserve"> and create</w:t>
      </w:r>
      <w:r>
        <w:rPr>
          <w:color w:val="000000"/>
        </w:rPr>
        <w:t>d</w:t>
      </w:r>
      <w:r w:rsidRPr="00737610">
        <w:rPr>
          <w:color w:val="000000"/>
        </w:rPr>
        <w:t xml:space="preserve"> a knowledge management platform on a knowledge graph, utilizing a range of technologies, including </w:t>
      </w:r>
      <w:r w:rsidR="00AF7BE8">
        <w:rPr>
          <w:color w:val="000000"/>
        </w:rPr>
        <w:t>Django</w:t>
      </w:r>
      <w:r w:rsidRPr="00737610">
        <w:rPr>
          <w:color w:val="000000"/>
        </w:rPr>
        <w:t xml:space="preserve">, </w:t>
      </w:r>
      <w:r w:rsidR="00AF7BE8">
        <w:rPr>
          <w:color w:val="000000"/>
        </w:rPr>
        <w:t>JavaScript</w:t>
      </w:r>
      <w:r w:rsidRPr="00737610">
        <w:rPr>
          <w:color w:val="000000"/>
        </w:rPr>
        <w:t>,</w:t>
      </w:r>
      <w:r w:rsidR="00AF7BE8">
        <w:rPr>
          <w:color w:val="000000"/>
        </w:rPr>
        <w:t>Bootstrap</w:t>
      </w:r>
      <w:r w:rsidRPr="00737610">
        <w:rPr>
          <w:color w:val="000000"/>
        </w:rPr>
        <w:t xml:space="preserve">, </w:t>
      </w:r>
      <w:r w:rsidR="00AF7BE8">
        <w:rPr>
          <w:color w:val="000000"/>
        </w:rPr>
        <w:t>python, CSS, HTML, MySQL, Figma</w:t>
      </w:r>
    </w:p>
    <w:p w14:paraId="352036A6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</w:rPr>
        <w:t>ed</w:t>
      </w:r>
      <w:r w:rsidRPr="00737610">
        <w:rPr>
          <w:color w:val="000000"/>
        </w:rPr>
        <w:t xml:space="preserve"> and implement</w:t>
      </w:r>
      <w:r>
        <w:rPr>
          <w:color w:val="000000"/>
        </w:rPr>
        <w:t>ed</w:t>
      </w:r>
      <w:r w:rsidRPr="00737610">
        <w:rPr>
          <w:color w:val="000000"/>
        </w:rPr>
        <w:t xml:space="preserve"> a standalone data extraction "agent" and main-application features for a financial product</w:t>
      </w:r>
    </w:p>
    <w:p w14:paraId="2FDD3DEC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Work closely with app development team including project and product manager, developers, and QA to determine problems, testing methods, and best practices</w:t>
      </w:r>
    </w:p>
    <w:p w14:paraId="559D4260" w14:textId="77777777" w:rsidR="00E33130" w:rsidRPr="00737610" w:rsidRDefault="00E33130" w:rsidP="00E3313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Optimize</w:t>
      </w:r>
      <w:r>
        <w:rPr>
          <w:color w:val="000000"/>
        </w:rPr>
        <w:t>d</w:t>
      </w:r>
      <w:r w:rsidRPr="00737610">
        <w:rPr>
          <w:color w:val="000000"/>
        </w:rPr>
        <w:t xml:space="preserve"> company’s complaint handling process by creating and delivering highly efficient app-based solutions</w:t>
      </w:r>
    </w:p>
    <w:p w14:paraId="0D084D32" w14:textId="77777777" w:rsidR="00E33130" w:rsidRPr="00737610" w:rsidRDefault="00E33130" w:rsidP="00E33130">
      <w:pPr>
        <w:pStyle w:val="Subheading"/>
        <w:jc w:val="left"/>
        <w:rPr>
          <w:rFonts w:ascii="Times New Roman" w:hAnsi="Times New Roman"/>
          <w:i w:val="0"/>
          <w:color w:val="auto"/>
          <w:sz w:val="24"/>
          <w:szCs w:val="24"/>
        </w:rPr>
      </w:pPr>
    </w:p>
    <w:p w14:paraId="5D246202" w14:textId="77777777" w:rsidR="002D28B8" w:rsidRDefault="002D28B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</w:p>
    <w:p w14:paraId="7F80C072" w14:textId="77777777" w:rsidR="002D28B8" w:rsidRDefault="002D28B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</w:p>
    <w:p w14:paraId="56A21929" w14:textId="77777777" w:rsidR="002D28B8" w:rsidRDefault="002D28B8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</w:p>
    <w:p w14:paraId="1286355C" w14:textId="0963D9AB" w:rsidR="00E33130" w:rsidRPr="00737610" w:rsidRDefault="00D20496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DEBOENGINEERING </w:t>
      </w:r>
      <w:r w:rsidR="00AF7BE8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PLC. Jimma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,</w:t>
      </w:r>
      <w:r w:rsidR="00AF1D7E" w:rsidRP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Ethiopia</w:t>
      </w:r>
    </w:p>
    <w:p w14:paraId="41B9B4C2" w14:textId="0A7BB577" w:rsidR="00E33130" w:rsidRPr="00797202" w:rsidRDefault="00E33130" w:rsidP="00E33130">
      <w:pPr>
        <w:pStyle w:val="Subheading"/>
        <w:rPr>
          <w:rFonts w:ascii="Times New Roman" w:hAnsi="Times New Roman"/>
          <w:i w:val="0"/>
          <w:color w:val="404040" w:themeColor="text1" w:themeTint="BF"/>
          <w:sz w:val="24"/>
          <w:szCs w:val="24"/>
        </w:rPr>
      </w:pP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Full Stack Developer, </w:t>
      </w:r>
      <w:r w:rsidR="00AF7BE8" w:rsidRPr="00797202">
        <w:rPr>
          <w:rFonts w:ascii="Times New Roman" w:hAnsi="Times New Roman"/>
          <w:color w:val="404040" w:themeColor="text1" w:themeTint="BF"/>
          <w:sz w:val="24"/>
          <w:szCs w:val="24"/>
        </w:rPr>
        <w:t>August</w:t>
      </w: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20</w:t>
      </w:r>
      <w:r w:rsidR="00AF7BE8" w:rsidRPr="00797202">
        <w:rPr>
          <w:rFonts w:ascii="Times New Roman" w:hAnsi="Times New Roman"/>
          <w:color w:val="404040" w:themeColor="text1" w:themeTint="BF"/>
          <w:sz w:val="24"/>
          <w:szCs w:val="24"/>
        </w:rPr>
        <w:t>21</w:t>
      </w:r>
      <w:r w:rsidRPr="00797202">
        <w:rPr>
          <w:rFonts w:ascii="Times New Roman" w:hAnsi="Times New Roman"/>
          <w:color w:val="404040" w:themeColor="text1" w:themeTint="BF"/>
          <w:sz w:val="24"/>
          <w:szCs w:val="24"/>
        </w:rPr>
        <w:t xml:space="preserve"> </w:t>
      </w:r>
    </w:p>
    <w:p w14:paraId="0C584202" w14:textId="50E516A3" w:rsidR="00E33130" w:rsidRPr="00737610" w:rsidRDefault="00E33130" w:rsidP="00E3313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 xml:space="preserve">Developed full-stack applications across various platforms </w:t>
      </w:r>
      <w:r w:rsidR="00A87869">
        <w:rPr>
          <w:color w:val="000000"/>
        </w:rPr>
        <w:t xml:space="preserve">the </w:t>
      </w:r>
      <w:r w:rsidRPr="00737610">
        <w:rPr>
          <w:color w:val="000000"/>
        </w:rPr>
        <w:t>sing latest industry-adopted technologies and frameworks</w:t>
      </w:r>
    </w:p>
    <w:p w14:paraId="30E8FDCD" w14:textId="77777777" w:rsidR="00E33130" w:rsidRPr="00737610" w:rsidRDefault="00E33130" w:rsidP="00E3313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Played a key role in the development, improvement, and operation of web-based software</w:t>
      </w:r>
    </w:p>
    <w:p w14:paraId="755D685A" w14:textId="018BBC10" w:rsidR="00E33130" w:rsidRPr="00AF7BE8" w:rsidRDefault="00E33130" w:rsidP="00AF7BE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  <w:shd w:val="clear" w:color="auto" w:fill="FFFFFF"/>
        </w:rPr>
        <w:t xml:space="preserve">Gained hands-on expertise in </w:t>
      </w:r>
      <w:r w:rsidR="00AF7BE8" w:rsidRPr="00737610">
        <w:rPr>
          <w:color w:val="000000"/>
        </w:rPr>
        <w:t xml:space="preserve">including </w:t>
      </w:r>
      <w:r w:rsidR="00AF7BE8">
        <w:rPr>
          <w:color w:val="000000"/>
        </w:rPr>
        <w:t>Django</w:t>
      </w:r>
      <w:r w:rsidR="00AF7BE8" w:rsidRPr="00737610">
        <w:rPr>
          <w:color w:val="000000"/>
        </w:rPr>
        <w:t xml:space="preserve">, </w:t>
      </w:r>
      <w:r w:rsidR="00AF7BE8">
        <w:rPr>
          <w:color w:val="000000"/>
        </w:rPr>
        <w:t>JavaScript</w:t>
      </w:r>
      <w:r w:rsidR="00AF7BE8" w:rsidRPr="00737610">
        <w:rPr>
          <w:color w:val="000000"/>
        </w:rPr>
        <w:t>,</w:t>
      </w:r>
      <w:r w:rsidR="00A87869">
        <w:rPr>
          <w:color w:val="000000"/>
        </w:rPr>
        <w:t xml:space="preserve"> </w:t>
      </w:r>
      <w:r w:rsidR="00AF7BE8">
        <w:rPr>
          <w:color w:val="000000"/>
        </w:rPr>
        <w:t>Bootstrap</w:t>
      </w:r>
      <w:r w:rsidR="00AF7BE8" w:rsidRPr="00737610">
        <w:rPr>
          <w:color w:val="000000"/>
        </w:rPr>
        <w:t xml:space="preserve">, </w:t>
      </w:r>
      <w:r w:rsidR="00A87869">
        <w:rPr>
          <w:color w:val="000000"/>
        </w:rPr>
        <w:t>P</w:t>
      </w:r>
      <w:r w:rsidR="00AF7BE8">
        <w:rPr>
          <w:color w:val="000000"/>
        </w:rPr>
        <w:t>ython, CSS, HTML, MySQL,</w:t>
      </w:r>
      <w:r w:rsidR="00F81B70" w:rsidRPr="00F81B70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="00F81B70">
        <w:rPr>
          <w:rFonts w:ascii="Helvetica" w:hAnsi="Helvetica"/>
          <w:color w:val="333333"/>
          <w:sz w:val="23"/>
          <w:szCs w:val="23"/>
          <w:shd w:val="clear" w:color="auto" w:fill="FFFFFF"/>
        </w:rPr>
        <w:t>MongoDB</w:t>
      </w:r>
      <w:r w:rsidR="00F81B70">
        <w:rPr>
          <w:rFonts w:ascii="Helvetica" w:hAnsi="Helvetica"/>
          <w:color w:val="333333"/>
          <w:sz w:val="23"/>
          <w:szCs w:val="23"/>
          <w:shd w:val="clear" w:color="auto" w:fill="FFFFFF"/>
        </w:rPr>
        <w:t>,</w:t>
      </w:r>
      <w:r w:rsidR="00AF7BE8">
        <w:rPr>
          <w:color w:val="000000"/>
        </w:rPr>
        <w:t xml:space="preserve"> Figma </w:t>
      </w:r>
    </w:p>
    <w:p w14:paraId="1B793E75" w14:textId="5DF6A93D" w:rsidR="00E33130" w:rsidRDefault="00E33130" w:rsidP="00E3313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 xml:space="preserve">Conducted unit and load testing for </w:t>
      </w:r>
      <w:r w:rsidR="00A87869">
        <w:rPr>
          <w:color w:val="000000"/>
        </w:rPr>
        <w:t>high-profile</w:t>
      </w:r>
      <w:r w:rsidRPr="00737610">
        <w:rPr>
          <w:color w:val="000000"/>
        </w:rPr>
        <w:t xml:space="preserve"> </w:t>
      </w:r>
      <w:r w:rsidR="00A87869">
        <w:rPr>
          <w:color w:val="000000"/>
        </w:rPr>
        <w:t>customer-facing</w:t>
      </w:r>
      <w:r w:rsidRPr="00737610">
        <w:rPr>
          <w:color w:val="000000"/>
        </w:rPr>
        <w:t xml:space="preserve"> applications, which reduced system failure rate by 70%</w:t>
      </w:r>
    </w:p>
    <w:p w14:paraId="144EE403" w14:textId="318E0F2C" w:rsidR="00D20496" w:rsidRDefault="00D20496" w:rsidP="00D204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1E8DAC9" w14:textId="4D1E15A7" w:rsidR="00D20496" w:rsidRDefault="00D20496" w:rsidP="00D204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675908E" w14:textId="77777777" w:rsidR="00D20496" w:rsidRPr="00AF7BE8" w:rsidRDefault="00D20496" w:rsidP="00D20496"/>
    <w:p w14:paraId="67374883" w14:textId="5C76C582" w:rsidR="00D20496" w:rsidRPr="00737610" w:rsidRDefault="00D20496" w:rsidP="00D20496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SEWULESEWUJIMMA </w:t>
      </w:r>
      <w:r w:rsidR="00A87869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Organization</w:t>
      </w:r>
      <w:r>
        <w:rPr>
          <w:rFonts w:ascii="Times New Roman" w:hAnsi="Times New Roman"/>
          <w:b/>
          <w:bCs/>
          <w:i w:val="0"/>
          <w:color w:val="auto"/>
          <w:sz w:val="24"/>
          <w:szCs w:val="24"/>
        </w:rPr>
        <w:t>. Jimma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,</w:t>
      </w:r>
      <w:r w:rsidR="00AF1D7E" w:rsidRP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</w:t>
      </w:r>
      <w:r w:rsidR="00AF1D7E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Ethiopia</w:t>
      </w:r>
    </w:p>
    <w:p w14:paraId="4EE5BAE1" w14:textId="1EEA5DA4" w:rsidR="00D20496" w:rsidRPr="00797202" w:rsidRDefault="00D20496" w:rsidP="00D20496">
      <w:pPr>
        <w:pStyle w:val="Subheading"/>
        <w:rPr>
          <w:rFonts w:ascii="Times New Roman" w:hAnsi="Times New Roman"/>
          <w:i w:val="0"/>
          <w:color w:val="262626" w:themeColor="text1" w:themeTint="D9"/>
          <w:sz w:val="24"/>
          <w:szCs w:val="24"/>
        </w:rPr>
      </w:pPr>
      <w:r w:rsidRPr="00797202">
        <w:rPr>
          <w:rFonts w:ascii="Times New Roman" w:hAnsi="Times New Roman"/>
          <w:color w:val="262626" w:themeColor="text1" w:themeTint="D9"/>
          <w:sz w:val="24"/>
          <w:szCs w:val="24"/>
        </w:rPr>
        <w:t xml:space="preserve">Full Stack Developer, February 2021 </w:t>
      </w:r>
    </w:p>
    <w:p w14:paraId="5E3F3C27" w14:textId="77777777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</w:rPr>
        <w:t>ed</w:t>
      </w:r>
      <w:r w:rsidRPr="00737610">
        <w:rPr>
          <w:color w:val="000000"/>
        </w:rPr>
        <w:t xml:space="preserve">  full-stack web applications to analyze and process data for different clients</w:t>
      </w:r>
    </w:p>
    <w:p w14:paraId="3AF38C05" w14:textId="77777777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Ensure applications security and ability to interact with multiple APIs and databases</w:t>
      </w:r>
    </w:p>
    <w:p w14:paraId="2C4F6C37" w14:textId="0BE15AE8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Design</w:t>
      </w:r>
      <w:r>
        <w:rPr>
          <w:color w:val="000000"/>
        </w:rPr>
        <w:t>ed</w:t>
      </w:r>
      <w:r w:rsidRPr="00737610">
        <w:rPr>
          <w:color w:val="000000"/>
        </w:rPr>
        <w:t xml:space="preserve"> and create</w:t>
      </w:r>
      <w:r>
        <w:rPr>
          <w:color w:val="000000"/>
        </w:rPr>
        <w:t>d</w:t>
      </w:r>
      <w:r w:rsidRPr="00737610">
        <w:rPr>
          <w:color w:val="000000"/>
        </w:rPr>
        <w:t xml:space="preserve"> a knowledge management platform on a knowledge graph, utilizing a range of technologies, including </w:t>
      </w:r>
      <w:r>
        <w:rPr>
          <w:color w:val="000000"/>
        </w:rPr>
        <w:t>Django</w:t>
      </w:r>
      <w:r w:rsidRPr="00737610">
        <w:rPr>
          <w:color w:val="000000"/>
        </w:rPr>
        <w:t xml:space="preserve">, </w:t>
      </w:r>
      <w:r>
        <w:rPr>
          <w:color w:val="000000"/>
        </w:rPr>
        <w:t>JavaScript</w:t>
      </w:r>
      <w:r w:rsidRPr="00737610">
        <w:rPr>
          <w:color w:val="000000"/>
        </w:rPr>
        <w:t>,</w:t>
      </w:r>
      <w:r w:rsidR="00A87869">
        <w:rPr>
          <w:color w:val="000000"/>
        </w:rPr>
        <w:t xml:space="preserve"> </w:t>
      </w:r>
      <w:r>
        <w:rPr>
          <w:color w:val="000000"/>
        </w:rPr>
        <w:t>Bootstrap</w:t>
      </w:r>
      <w:r w:rsidRPr="00737610">
        <w:rPr>
          <w:color w:val="000000"/>
        </w:rPr>
        <w:t>,</w:t>
      </w:r>
      <w:r>
        <w:rPr>
          <w:color w:val="000000"/>
        </w:rPr>
        <w:t xml:space="preserve"> CSS, HTML, MySQL, Figma</w:t>
      </w:r>
    </w:p>
    <w:p w14:paraId="7DF74FFF" w14:textId="77777777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Develop</w:t>
      </w:r>
      <w:r>
        <w:rPr>
          <w:color w:val="000000"/>
        </w:rPr>
        <w:t>ed</w:t>
      </w:r>
      <w:r w:rsidRPr="00737610">
        <w:rPr>
          <w:color w:val="000000"/>
        </w:rPr>
        <w:t xml:space="preserve"> and implement</w:t>
      </w:r>
      <w:r>
        <w:rPr>
          <w:color w:val="000000"/>
        </w:rPr>
        <w:t>ed</w:t>
      </w:r>
      <w:r w:rsidRPr="00737610">
        <w:rPr>
          <w:color w:val="000000"/>
        </w:rPr>
        <w:t xml:space="preserve"> a standalone data extraction "agent" and main-application features for a financial product</w:t>
      </w:r>
    </w:p>
    <w:p w14:paraId="018E4E69" w14:textId="482C028E" w:rsidR="00D20496" w:rsidRPr="00737610" w:rsidRDefault="00D20496" w:rsidP="00D2049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>Optimize</w:t>
      </w:r>
      <w:r>
        <w:rPr>
          <w:color w:val="000000"/>
        </w:rPr>
        <w:t>d</w:t>
      </w:r>
      <w:r w:rsidRPr="00737610">
        <w:rPr>
          <w:color w:val="000000"/>
        </w:rPr>
        <w:t xml:space="preserve"> company’s </w:t>
      </w:r>
      <w:r w:rsidR="00A87869">
        <w:rPr>
          <w:color w:val="000000"/>
        </w:rPr>
        <w:t>complaint-handling</w:t>
      </w:r>
      <w:r w:rsidRPr="00737610">
        <w:rPr>
          <w:color w:val="000000"/>
        </w:rPr>
        <w:t xml:space="preserve"> process by creating and delivering highly efficient app-based solutions</w:t>
      </w:r>
    </w:p>
    <w:p w14:paraId="16319032" w14:textId="77777777" w:rsidR="00D20496" w:rsidRDefault="00D20496" w:rsidP="00D2049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613AE85" w14:textId="77777777" w:rsidR="00D20496" w:rsidRPr="00737610" w:rsidRDefault="00D20496" w:rsidP="00D2049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5DC86D" w14:textId="77777777" w:rsidR="00E33130" w:rsidRPr="00D20496" w:rsidRDefault="00E33130" w:rsidP="00E33130">
      <w:pPr>
        <w:pStyle w:val="Heading1"/>
        <w:spacing w:before="120"/>
        <w:rPr>
          <w:rFonts w:ascii="Times New Roman" w:hAnsi="Times New Roman"/>
          <w:color w:val="000000" w:themeColor="text1"/>
          <w:sz w:val="26"/>
          <w:szCs w:val="26"/>
        </w:rPr>
      </w:pPr>
      <w:r w:rsidRPr="00D20496">
        <w:rPr>
          <w:rFonts w:ascii="Times New Roman" w:hAnsi="Times New Roman"/>
          <w:color w:val="000000" w:themeColor="text1"/>
          <w:sz w:val="26"/>
          <w:szCs w:val="26"/>
        </w:rPr>
        <w:t>Education</w:t>
      </w:r>
    </w:p>
    <w:p w14:paraId="49DEC0BC" w14:textId="5925FC17" w:rsidR="00E33130" w:rsidRPr="00737610" w:rsidRDefault="00E33130" w:rsidP="00E33130">
      <w:pPr>
        <w:pStyle w:val="Subheading"/>
        <w:rPr>
          <w:rFonts w:ascii="Times New Roman" w:hAnsi="Times New Roman"/>
          <w:b/>
          <w:bCs/>
          <w:i w:val="0"/>
          <w:color w:val="auto"/>
          <w:sz w:val="24"/>
          <w:szCs w:val="24"/>
        </w:rPr>
      </w:pPr>
      <w:r w:rsidRPr="00737610">
        <w:rPr>
          <w:b/>
          <w:bCs/>
          <w:sz w:val="24"/>
          <w:szCs w:val="24"/>
        </w:rPr>
        <w:t xml:space="preserve"> </w:t>
      </w:r>
      <w:r w:rsidR="00AF7BE8">
        <w:rPr>
          <w:rFonts w:ascii="Times New Roman" w:hAnsi="Times New Roman"/>
          <w:b/>
          <w:bCs/>
          <w:i w:val="0"/>
          <w:color w:val="auto"/>
          <w:sz w:val="24"/>
          <w:szCs w:val="24"/>
        </w:rPr>
        <w:t>JIMMA</w:t>
      </w:r>
      <w:r w:rsidRPr="00737610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 INSTITUTE OF TECHNOLOGY, </w:t>
      </w:r>
      <w:r w:rsidR="00D20496">
        <w:rPr>
          <w:rFonts w:ascii="Times New Roman" w:hAnsi="Times New Roman"/>
          <w:b/>
          <w:bCs/>
          <w:i w:val="0"/>
          <w:color w:val="auto"/>
          <w:sz w:val="24"/>
          <w:szCs w:val="24"/>
        </w:rPr>
        <w:t xml:space="preserve">Ethiopia </w:t>
      </w:r>
    </w:p>
    <w:p w14:paraId="0194BC8D" w14:textId="5C1AEE8F" w:rsidR="00E33130" w:rsidRDefault="00E33130" w:rsidP="00E33130">
      <w:pPr>
        <w:pStyle w:val="Body"/>
        <w:jc w:val="center"/>
        <w:rPr>
          <w:rFonts w:ascii="Times New Roman" w:hAnsi="Times New Roman"/>
          <w:i/>
          <w:iCs/>
          <w:sz w:val="24"/>
          <w:szCs w:val="24"/>
        </w:rPr>
      </w:pPr>
      <w:r w:rsidRPr="00737610">
        <w:rPr>
          <w:rFonts w:ascii="Times New Roman" w:hAnsi="Times New Roman"/>
          <w:i/>
          <w:iCs/>
          <w:sz w:val="24"/>
          <w:szCs w:val="24"/>
        </w:rPr>
        <w:t xml:space="preserve">Bachelor of Science in Software </w:t>
      </w:r>
      <w:r w:rsidR="00A404A4">
        <w:rPr>
          <w:rFonts w:ascii="Times New Roman" w:hAnsi="Times New Roman"/>
          <w:i/>
          <w:iCs/>
          <w:sz w:val="24"/>
          <w:szCs w:val="24"/>
        </w:rPr>
        <w:t>Engineering</w:t>
      </w:r>
      <w:r w:rsidRPr="00737610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D20496">
        <w:rPr>
          <w:rFonts w:ascii="Times New Roman" w:hAnsi="Times New Roman"/>
          <w:i/>
          <w:iCs/>
          <w:sz w:val="24"/>
          <w:szCs w:val="24"/>
        </w:rPr>
        <w:t>September</w:t>
      </w:r>
      <w:r w:rsidRPr="0073761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404A4">
        <w:rPr>
          <w:rFonts w:ascii="Times New Roman" w:hAnsi="Times New Roman"/>
          <w:i/>
          <w:iCs/>
          <w:sz w:val="24"/>
          <w:szCs w:val="24"/>
        </w:rPr>
        <w:t>202</w:t>
      </w:r>
      <w:r w:rsidR="00D20496">
        <w:rPr>
          <w:rFonts w:ascii="Times New Roman" w:hAnsi="Times New Roman"/>
          <w:i/>
          <w:iCs/>
          <w:sz w:val="24"/>
          <w:szCs w:val="24"/>
        </w:rPr>
        <w:t>2</w:t>
      </w:r>
      <w:r w:rsidR="00A404A4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103ED522" w14:textId="77777777" w:rsidR="00D20496" w:rsidRPr="00737610" w:rsidRDefault="00D20496" w:rsidP="00E33130">
      <w:pPr>
        <w:pStyle w:val="Body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42120EF1" w14:textId="77777777" w:rsidR="00E33130" w:rsidRPr="00D20496" w:rsidRDefault="00E33130" w:rsidP="00E33130">
      <w:pPr>
        <w:pStyle w:val="Heading1"/>
        <w:spacing w:before="120"/>
        <w:rPr>
          <w:rFonts w:ascii="Times New Roman" w:hAnsi="Times New Roman"/>
          <w:color w:val="000000" w:themeColor="text1"/>
          <w:sz w:val="26"/>
          <w:szCs w:val="26"/>
        </w:rPr>
      </w:pPr>
      <w:r w:rsidRPr="00D20496">
        <w:rPr>
          <w:rFonts w:ascii="Times New Roman" w:hAnsi="Times New Roman"/>
          <w:color w:val="000000" w:themeColor="text1"/>
          <w:sz w:val="26"/>
          <w:szCs w:val="26"/>
        </w:rPr>
        <w:t>Skills</w:t>
      </w:r>
    </w:p>
    <w:p w14:paraId="49D4035A" w14:textId="4A4B0D95" w:rsidR="00E33130" w:rsidRPr="00737610" w:rsidRDefault="00E33130" w:rsidP="00E3313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 xml:space="preserve">Programming Languages: HTML, CSS, Bootstrap, JavaScript, jQuery, ReactJS, JSON, </w:t>
      </w:r>
      <w:r w:rsidR="00797202">
        <w:rPr>
          <w:color w:val="000000"/>
        </w:rPr>
        <w:t>P</w:t>
      </w:r>
      <w:r w:rsidR="00A404A4">
        <w:rPr>
          <w:color w:val="000000"/>
        </w:rPr>
        <w:t>ython</w:t>
      </w:r>
      <w:r w:rsidRPr="00737610">
        <w:rPr>
          <w:color w:val="000000"/>
        </w:rPr>
        <w:t>,</w:t>
      </w:r>
      <w:r w:rsidR="00A404A4">
        <w:rPr>
          <w:color w:val="000000"/>
        </w:rPr>
        <w:t xml:space="preserve"> Django.</w:t>
      </w:r>
    </w:p>
    <w:p w14:paraId="659163CB" w14:textId="6E70867F" w:rsidR="00E33130" w:rsidRDefault="00E33130" w:rsidP="00E3313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737610">
        <w:rPr>
          <w:color w:val="000000"/>
        </w:rPr>
        <w:t xml:space="preserve">Databases: </w:t>
      </w:r>
      <w:r w:rsidR="00A404A4">
        <w:rPr>
          <w:color w:val="000000"/>
        </w:rPr>
        <w:t>MySQL</w:t>
      </w:r>
      <w:r w:rsidRPr="00737610">
        <w:rPr>
          <w:color w:val="000000"/>
        </w:rPr>
        <w:t>, SQL, and PostgreSQL</w:t>
      </w:r>
    </w:p>
    <w:p w14:paraId="45BEFACB" w14:textId="18CF95A2" w:rsidR="00D20496" w:rsidRPr="00C66AB2" w:rsidRDefault="00A404A4" w:rsidP="00D2049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Design:</w:t>
      </w:r>
      <w:r w:rsidR="00CC144C">
        <w:rPr>
          <w:color w:val="000000"/>
        </w:rPr>
        <w:t xml:space="preserve"> </w:t>
      </w:r>
      <w:r>
        <w:rPr>
          <w:color w:val="000000"/>
        </w:rPr>
        <w:t>Figma</w:t>
      </w:r>
    </w:p>
    <w:p w14:paraId="2DA646C7" w14:textId="5EF60D51" w:rsidR="00D20496" w:rsidRPr="00D20496" w:rsidRDefault="00D20496" w:rsidP="00D20496"/>
    <w:p w14:paraId="2069D224" w14:textId="16AF7045" w:rsidR="00D20496" w:rsidRPr="00D20496" w:rsidRDefault="00D20496" w:rsidP="00D20496"/>
    <w:p w14:paraId="6372BB97" w14:textId="4393765C" w:rsidR="00D20496" w:rsidRPr="00D20496" w:rsidRDefault="00D20496" w:rsidP="00D20496"/>
    <w:p w14:paraId="0B306D7C" w14:textId="5BE4DB27" w:rsidR="00D20496" w:rsidRDefault="00D20496" w:rsidP="00D20496">
      <w:pPr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</w:p>
    <w:p w14:paraId="75B84E57" w14:textId="350E5B58" w:rsidR="00D20496" w:rsidRPr="00D20496" w:rsidRDefault="00D20496" w:rsidP="00D20496">
      <w:pPr>
        <w:jc w:val="right"/>
      </w:pPr>
    </w:p>
    <w:sectPr w:rsidR="00D20496" w:rsidRPr="00D20496">
      <w:footerReference w:type="default" r:id="rId13"/>
      <w:headerReference w:type="first" r:id="rId14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F307" w14:textId="77777777" w:rsidR="006C7B25" w:rsidRDefault="006C7B25">
      <w:pPr>
        <w:spacing w:after="0" w:line="240" w:lineRule="auto"/>
      </w:pPr>
      <w:r>
        <w:separator/>
      </w:r>
    </w:p>
  </w:endnote>
  <w:endnote w:type="continuationSeparator" w:id="0">
    <w:p w14:paraId="070C3043" w14:textId="77777777" w:rsidR="006C7B25" w:rsidRDefault="006C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oefler Text">
    <w:altName w:val="Cambria"/>
    <w:charset w:val="4D"/>
    <w:family w:val="roman"/>
    <w:pitch w:val="variable"/>
    <w:sig w:usb0="800002FF" w:usb1="5000204B" w:usb2="00000004" w:usb3="00000000" w:csb0="00000197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CD2D" w14:textId="545E57C8" w:rsidR="00A03E3E" w:rsidRDefault="009836D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1F1B078" wp14:editId="29C57230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260350" cy="2093595"/>
              <wp:effectExtent l="0" t="0" r="635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35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4E8159" w14:textId="0ADD2CF1" w:rsidR="00A03E3E" w:rsidRPr="009836D8" w:rsidRDefault="00000000">
                          <w:pPr>
                            <w:pStyle w:val="Title"/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sz w:val="48"/>
                                <w:szCs w:val="48"/>
                                <w:lang w:eastAsia="zh-TW"/>
                              </w:rPr>
                              <w:alias w:val="E-mail Address"/>
                              <w:tag w:val=""/>
                              <w:id w:val="-119765663"/>
                              <w:placeholder>
                                <w:docPart w:val="65496A319FE04DCCB65114274225BE38"/>
                              </w:placeholder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836D8">
                                <w:rPr>
                                  <w:b/>
                                  <w:bCs/>
                                  <w:sz w:val="48"/>
                                  <w:szCs w:val="48"/>
                                  <w:lang w:eastAsia="zh-TW"/>
                                </w:rPr>
                                <w:t xml:space="preserve">Kibru Geburemadihin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11F1B07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20.5pt;height:164.85pt;z-index:251678720;visibility:visible;mso-wrap-style:none;mso-width-percent:0;mso-height-percent:325;mso-left-percent:970;mso-top-percent:700;mso-wrap-distance-left:9pt;mso-wrap-distance-top:0;mso-wrap-distance-right:9pt;mso-wrap-distance-bottom:0;mso-position-horizontal-relative:margin;mso-position-vertical-relative:margin;mso-width-percent: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" filled="f" stroked="f" strokeweight=".5pt">
              <v:textbox style="layout-flow:vertical" inset="0,0,0,0">
                <w:txbxContent>
                  <w:p w14:paraId="074E8159" w14:textId="0ADD2CF1" w:rsidR="00A03E3E" w:rsidRPr="009836D8" w:rsidRDefault="00000000">
                    <w:pPr>
                      <w:pStyle w:val="Title"/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48"/>
                          <w:szCs w:val="48"/>
                          <w:lang w:eastAsia="zh-TW"/>
                        </w:rPr>
                        <w:alias w:val="E-mail Address"/>
                        <w:tag w:val=""/>
                        <w:id w:val="-119765663"/>
                        <w:placeholder>
                          <w:docPart w:val="65496A319FE04DCCB65114274225BE38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r w:rsidR="009836D8">
                          <w:rPr>
                            <w:b/>
                            <w:bCs/>
                            <w:sz w:val="48"/>
                            <w:szCs w:val="48"/>
                            <w:lang w:eastAsia="zh-TW"/>
                          </w:rPr>
                          <w:t xml:space="preserve">Kibru Geburemadihin 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0AA38A" wp14:editId="103093F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EE6ABB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A9325D" wp14:editId="1FFDF1A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BF2C380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C2BE639" wp14:editId="6B2BFF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EB079D2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62A919A7" w14:textId="5E0A835C" w:rsidR="00A03E3E" w:rsidRDefault="00A0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A0F6" w14:textId="77777777" w:rsidR="006C7B25" w:rsidRDefault="006C7B25">
      <w:pPr>
        <w:spacing w:after="0" w:line="240" w:lineRule="auto"/>
      </w:pPr>
      <w:r>
        <w:separator/>
      </w:r>
    </w:p>
  </w:footnote>
  <w:footnote w:type="continuationSeparator" w:id="0">
    <w:p w14:paraId="345BF282" w14:textId="77777777" w:rsidR="006C7B25" w:rsidRDefault="006C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B182" w14:textId="77777777" w:rsidR="00A03E3E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7F691D1" wp14:editId="2944D0F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C8880D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11C3F6" wp14:editId="5497969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5804FD9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6794A71" wp14:editId="0629A93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F0D8DA7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769874E1" w14:textId="77777777" w:rsidR="00A03E3E" w:rsidRDefault="00A03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372F3935"/>
    <w:multiLevelType w:val="multilevel"/>
    <w:tmpl w:val="AA56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C6FE2"/>
    <w:multiLevelType w:val="multilevel"/>
    <w:tmpl w:val="1B7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557FD"/>
    <w:multiLevelType w:val="multilevel"/>
    <w:tmpl w:val="AAA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71148">
    <w:abstractNumId w:val="6"/>
  </w:num>
  <w:num w:numId="2" w16cid:durableId="770513816">
    <w:abstractNumId w:val="2"/>
  </w:num>
  <w:num w:numId="3" w16cid:durableId="915549232">
    <w:abstractNumId w:val="3"/>
  </w:num>
  <w:num w:numId="4" w16cid:durableId="894122215">
    <w:abstractNumId w:val="0"/>
  </w:num>
  <w:num w:numId="5" w16cid:durableId="1165316830">
    <w:abstractNumId w:val="1"/>
  </w:num>
  <w:num w:numId="6" w16cid:durableId="1473981330">
    <w:abstractNumId w:val="5"/>
  </w:num>
  <w:num w:numId="7" w16cid:durableId="102348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30"/>
    <w:rsid w:val="00044D2E"/>
    <w:rsid w:val="00067FF0"/>
    <w:rsid w:val="00105105"/>
    <w:rsid w:val="002D28B8"/>
    <w:rsid w:val="00503EF3"/>
    <w:rsid w:val="006C7B25"/>
    <w:rsid w:val="00711565"/>
    <w:rsid w:val="00782A77"/>
    <w:rsid w:val="00797202"/>
    <w:rsid w:val="00897386"/>
    <w:rsid w:val="009836D8"/>
    <w:rsid w:val="00A03E3E"/>
    <w:rsid w:val="00A404A4"/>
    <w:rsid w:val="00A613B8"/>
    <w:rsid w:val="00A87869"/>
    <w:rsid w:val="00AF1D7E"/>
    <w:rsid w:val="00AF7BE8"/>
    <w:rsid w:val="00C47196"/>
    <w:rsid w:val="00C66AB2"/>
    <w:rsid w:val="00CC144C"/>
    <w:rsid w:val="00CD5089"/>
    <w:rsid w:val="00D20496"/>
    <w:rsid w:val="00E33130"/>
    <w:rsid w:val="00F81B70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CDA23"/>
  <w15:docId w15:val="{4A34ACBD-B227-4044-A3CC-92AB4AB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496"/>
    <w:pPr>
      <w:spacing w:line="288" w:lineRule="auto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Body">
    <w:name w:val="Body"/>
    <w:rsid w:val="00E33130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0"/>
      <w:szCs w:val="20"/>
    </w:rPr>
  </w:style>
  <w:style w:type="paragraph" w:customStyle="1" w:styleId="Subheading">
    <w:name w:val="Subheading"/>
    <w:next w:val="Body"/>
    <w:rsid w:val="00E33130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character" w:styleId="Hyperlink">
    <w:name w:val="Hyperlink"/>
    <w:basedOn w:val="DefaultParagraphFont"/>
    <w:uiPriority w:val="99"/>
    <w:unhideWhenUsed/>
    <w:rsid w:val="00E33130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3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33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089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kibrut.netlify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ibru-gebermedhin-74668722b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ibru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B1EF88BD864D10B49D4C24EA21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06AF0-D6B1-461C-BC39-98D471A23219}"/>
      </w:docPartPr>
      <w:docPartBody>
        <w:p w:rsidR="00CD7365" w:rsidRDefault="00000000">
          <w:pPr>
            <w:pStyle w:val="4EB1EF88BD864D10B49D4C24EA21A00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4DA2A29121B4DE9AC2E9A0BEEE00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6292B-95C4-4D0E-B2E6-39F03A641A52}"/>
      </w:docPartPr>
      <w:docPartBody>
        <w:p w:rsidR="00CD7365" w:rsidRDefault="00000000">
          <w:pPr>
            <w:pStyle w:val="84DA2A29121B4DE9AC2E9A0BEEE00DA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65496A319FE04DCCB65114274225B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50408-517C-47AA-80A6-24E30263A109}"/>
      </w:docPartPr>
      <w:docPartBody>
        <w:p w:rsidR="00CD7365" w:rsidRDefault="00E35E63" w:rsidP="00E35E63">
          <w:pPr>
            <w:pStyle w:val="65496A319FE04DCCB65114274225BE3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oefler Text">
    <w:altName w:val="Cambria"/>
    <w:charset w:val="4D"/>
    <w:family w:val="roman"/>
    <w:pitch w:val="variable"/>
    <w:sig w:usb0="800002FF" w:usb1="5000204B" w:usb2="00000004" w:usb3="00000000" w:csb0="00000197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63"/>
    <w:rsid w:val="00015B33"/>
    <w:rsid w:val="00CD7365"/>
    <w:rsid w:val="00E35E63"/>
    <w:rsid w:val="00E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CD7365"/>
    <w:rPr>
      <w:color w:val="808080"/>
    </w:rPr>
  </w:style>
  <w:style w:type="paragraph" w:customStyle="1" w:styleId="4EB1EF88BD864D10B49D4C24EA21A009">
    <w:name w:val="4EB1EF88BD864D10B49D4C24EA21A009"/>
  </w:style>
  <w:style w:type="paragraph" w:customStyle="1" w:styleId="74CC3FE12AD3418DA01A4E488A8E47DA">
    <w:name w:val="74CC3FE12AD3418DA01A4E488A8E47DA"/>
    <w:rsid w:val="00CD7365"/>
  </w:style>
  <w:style w:type="paragraph" w:customStyle="1" w:styleId="84DA2A29121B4DE9AC2E9A0BEEE00DAF">
    <w:name w:val="84DA2A29121B4DE9AC2E9A0BEEE00DAF"/>
  </w:style>
  <w:style w:type="paragraph" w:customStyle="1" w:styleId="2D7934A39F854579ACF3F6ECBE4B1572">
    <w:name w:val="2D7934A39F854579ACF3F6ECBE4B1572"/>
    <w:rsid w:val="00CD7365"/>
  </w:style>
  <w:style w:type="paragraph" w:customStyle="1" w:styleId="5FC934C5F38D41C8B6F2BCA2A0F7A292">
    <w:name w:val="5FC934C5F38D41C8B6F2BCA2A0F7A292"/>
    <w:rsid w:val="00CD7365"/>
  </w:style>
  <w:style w:type="paragraph" w:customStyle="1" w:styleId="3FF203E91E984787BB3E38C9D6FD2095">
    <w:name w:val="3FF203E91E984787BB3E38C9D6FD2095"/>
    <w:rsid w:val="00CD7365"/>
  </w:style>
  <w:style w:type="paragraph" w:customStyle="1" w:styleId="AC001EEAB07847EC81D6F10CAD9D2C0E">
    <w:name w:val="AC001EEAB07847EC81D6F10CAD9D2C0E"/>
    <w:rsid w:val="00CD7365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65496A319FE04DCCB65114274225BE38">
    <w:name w:val="65496A319FE04DCCB65114274225BE38"/>
    <w:rsid w:val="00E35E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Kibru Geburemadihin 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104</TotalTime>
  <Pages>2</Pages>
  <Words>440</Words>
  <Characters>2687</Characters>
  <Application>Microsoft Office Word</Application>
  <DocSecurity>0</DocSecurity>
  <Lines>116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kibrug</dc:creator>
  <cp:lastModifiedBy>kibru</cp:lastModifiedBy>
  <cp:revision>17</cp:revision>
  <cp:lastPrinted>2023-01-05T11:59:00Z</cp:lastPrinted>
  <dcterms:created xsi:type="dcterms:W3CDTF">2023-01-05T10:34:00Z</dcterms:created>
  <dcterms:modified xsi:type="dcterms:W3CDTF">2023-01-06T07:18:00Z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4d76446a-c198-4649-92b4-c0067d6ac498</vt:lpwstr>
  </property>
</Properties>
</file>